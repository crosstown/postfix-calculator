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61" w:rsidRDefault="002D603D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03D">
        <w:rPr>
          <w:rFonts w:ascii="Times New Roman" w:hAnsi="Times New Roman" w:cs="Times New Roman"/>
          <w:sz w:val="24"/>
          <w:szCs w:val="24"/>
          <w:u w:val="single"/>
        </w:rPr>
        <w:t>Report</w:t>
      </w:r>
    </w:p>
    <w:p w:rsidR="002D603D" w:rsidRDefault="002D603D">
      <w:pPr>
        <w:rPr>
          <w:rFonts w:ascii="Times New Roman" w:hAnsi="Times New Roman" w:cs="Times New Roman"/>
          <w:sz w:val="24"/>
          <w:szCs w:val="24"/>
        </w:rPr>
      </w:pPr>
      <w:r w:rsidRPr="002D603D">
        <w:rPr>
          <w:rFonts w:ascii="Times New Roman" w:hAnsi="Times New Roman" w:cs="Times New Roman"/>
          <w:sz w:val="24"/>
          <w:szCs w:val="24"/>
        </w:rPr>
        <w:t>Program running</w:t>
      </w:r>
      <w:r>
        <w:rPr>
          <w:rFonts w:ascii="Times New Roman" w:hAnsi="Times New Roman" w:cs="Times New Roman"/>
          <w:sz w:val="24"/>
          <w:szCs w:val="24"/>
        </w:rPr>
        <w:t xml:space="preserve"> well, taking parenthesis and long expression. It does not evaluate for incorrect expressions.</w:t>
      </w:r>
    </w:p>
    <w:p w:rsidR="002D603D" w:rsidRDefault="002D6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957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603D" w:rsidRDefault="002D6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43325" cy="3352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3D" w:rsidRDefault="002D6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decimal point</w:t>
      </w:r>
    </w:p>
    <w:p w:rsidR="002D603D" w:rsidRDefault="002D6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52850" cy="3362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3D" w:rsidRPr="002D603D" w:rsidRDefault="002D6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8617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03D" w:rsidRPr="002D60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8E1" w:rsidRDefault="009648E1" w:rsidP="002D603D">
      <w:pPr>
        <w:spacing w:after="0" w:line="240" w:lineRule="auto"/>
      </w:pPr>
      <w:r>
        <w:separator/>
      </w:r>
    </w:p>
  </w:endnote>
  <w:endnote w:type="continuationSeparator" w:id="0">
    <w:p w:rsidR="009648E1" w:rsidRDefault="009648E1" w:rsidP="002D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03D" w:rsidRDefault="002D60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03D" w:rsidRDefault="002D60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03D" w:rsidRDefault="002D60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8E1" w:rsidRDefault="009648E1" w:rsidP="002D603D">
      <w:pPr>
        <w:spacing w:after="0" w:line="240" w:lineRule="auto"/>
      </w:pPr>
      <w:r>
        <w:separator/>
      </w:r>
    </w:p>
  </w:footnote>
  <w:footnote w:type="continuationSeparator" w:id="0">
    <w:p w:rsidR="009648E1" w:rsidRDefault="009648E1" w:rsidP="002D6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03D" w:rsidRDefault="002D60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03D" w:rsidRDefault="002D603D">
    <w:pPr>
      <w:pStyle w:val="Header"/>
    </w:pPr>
    <w:r>
      <w:t>Fernando Simon ID</w:t>
    </w:r>
    <w:proofErr w:type="gramStart"/>
    <w:r>
      <w:t>:970784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03D" w:rsidRDefault="002D60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3D"/>
    <w:rsid w:val="0024243A"/>
    <w:rsid w:val="002D603D"/>
    <w:rsid w:val="005F1261"/>
    <w:rsid w:val="0096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40910-0A9C-4E98-9288-3534555E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03D"/>
  </w:style>
  <w:style w:type="paragraph" w:styleId="Footer">
    <w:name w:val="footer"/>
    <w:basedOn w:val="Normal"/>
    <w:link w:val="FooterChar"/>
    <w:uiPriority w:val="99"/>
    <w:unhideWhenUsed/>
    <w:rsid w:val="002D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ne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D116CEDF-F312-434F-91B0-147597754142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11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Clone</dc:creator>
  <cp:keywords/>
  <dc:description/>
  <cp:lastModifiedBy>Clone</cp:lastModifiedBy>
  <cp:revision>1</cp:revision>
  <dcterms:created xsi:type="dcterms:W3CDTF">2015-12-11T19:53:00Z</dcterms:created>
  <dcterms:modified xsi:type="dcterms:W3CDTF">2015-12-11T20:04:00Z</dcterms:modified>
</cp:coreProperties>
</file>